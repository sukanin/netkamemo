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8667" w14:textId="77777777" w:rsidR="00262CF9" w:rsidRPr="009B2412" w:rsidRDefault="008E2FB7" w:rsidP="00262CF9">
      <w:pPr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</w:pPr>
      <w:r w:rsidRPr="009B2412"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  <w:t>Specification</w:t>
      </w:r>
    </w:p>
    <w:tbl>
      <w:tblPr>
        <w:tblW w:w="10464" w:type="dxa"/>
        <w:tblInd w:w="1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01"/>
        <w:gridCol w:w="8363"/>
      </w:tblGrid>
      <w:tr w:rsidR="008E2FB7" w:rsidRPr="009B2412" w14:paraId="37D93DB7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000000" w:themeColor="text1"/>
              <w:bottom w:val="single" w:sz="6" w:space="0" w:color="365F91" w:themeColor="accent1" w:themeShade="BF"/>
            </w:tcBorders>
            <w:shd w:val="clear" w:color="auto" w:fill="17365D" w:themeFill="text2" w:themeFillShade="BF"/>
          </w:tcPr>
          <w:p w14:paraId="4CB5D1B8" w14:textId="77777777" w:rsidR="008E2FB7" w:rsidRPr="009B2412" w:rsidRDefault="00F62B97" w:rsidP="00542811">
            <w:pPr>
              <w:pStyle w:val="Heading4"/>
              <w:spacing w:after="0"/>
              <w:ind w:left="8" w:right="34"/>
              <w:rPr>
                <w:rFonts w:ascii="TH SarabunPSK" w:hAnsi="TH SarabunPSK" w:cs="TH SarabunPSK"/>
                <w:i/>
                <w:smallCaps w:val="0"/>
                <w:color w:val="FFFFFF" w:themeColor="background1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mallCaps w:val="0"/>
                <w:color w:val="FFFFFF" w:themeColor="background1"/>
                <w:sz w:val="32"/>
                <w:szCs w:val="32"/>
                <w:lang w:bidi="th-TH"/>
              </w:rPr>
              <w:t>VA file name</w:t>
            </w:r>
          </w:p>
        </w:tc>
        <w:tc>
          <w:tcPr>
            <w:tcW w:w="8363" w:type="dxa"/>
            <w:tcBorders>
              <w:top w:val="single" w:sz="6" w:space="0" w:color="000000" w:themeColor="text1"/>
              <w:bottom w:val="dotted" w:sz="4" w:space="0" w:color="365F91" w:themeColor="accent1" w:themeShade="BF"/>
            </w:tcBorders>
            <w:vAlign w:val="center"/>
          </w:tcPr>
          <w:p w14:paraId="763B5170" w14:textId="4F6351CB" w:rsidR="00F62B97" w:rsidRDefault="00F62B97" w:rsidP="00F62B97">
            <w:pPr>
              <w:pStyle w:val="Heading4"/>
              <w:spacing w:after="0"/>
              <w:ind w:left="0"/>
              <w:jc w:val="left"/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 xml:space="preserve">VMware: </w:t>
            </w:r>
            <w:r w:rsidR="008E2FB7" w:rsidRPr="009B2412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NNM2018VA01</w:t>
            </w:r>
            <w:r w:rsidR="000333FA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R</w:t>
            </w:r>
            <w:r w:rsidR="00723F93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9</w:t>
            </w:r>
            <w:r w:rsidR="00400CC6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.1.</w:t>
            </w:r>
            <w:r w:rsidR="002E00C6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.ova</w:t>
            </w:r>
          </w:p>
          <w:p w14:paraId="5CB02E78" w14:textId="7EF79E1B" w:rsidR="00F62B97" w:rsidRDefault="00F62B97" w:rsidP="00F62B97">
            <w:pPr>
              <w:pStyle w:val="Heading4"/>
              <w:spacing w:after="0"/>
              <w:ind w:left="0"/>
              <w:jc w:val="left"/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Hyper-V: NNM2018</w:t>
            </w:r>
            <w:r w:rsidRPr="00F62B97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VA01</w:t>
            </w:r>
            <w:r w:rsidR="00723F93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R9</w:t>
            </w:r>
            <w:r w:rsidR="00400CC6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.1.</w:t>
            </w:r>
            <w:proofErr w:type="gramStart"/>
            <w:r w:rsidR="002E00C6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4</w:t>
            </w:r>
            <w:r w:rsidRPr="00F62B97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.vhdx</w:t>
            </w:r>
            <w:proofErr w:type="gramEnd"/>
          </w:p>
          <w:p w14:paraId="6DF3AA4D" w14:textId="5A232E51" w:rsidR="008E2FB7" w:rsidRPr="009B2412" w:rsidRDefault="00F62B97" w:rsidP="00F62B97">
            <w:pPr>
              <w:pStyle w:val="Heading4"/>
              <w:spacing w:after="0"/>
              <w:ind w:left="0"/>
              <w:jc w:val="left"/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 xml:space="preserve">KVM: </w:t>
            </w:r>
            <w:r w:rsidRPr="009B2412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NNM2018VA01</w:t>
            </w:r>
            <w:r w:rsidR="00723F93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R9</w:t>
            </w:r>
            <w:r w:rsidR="00400CC6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.1.</w:t>
            </w:r>
            <w:proofErr w:type="gramStart"/>
            <w:r w:rsidR="002E00C6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4</w:t>
            </w:r>
            <w:bookmarkStart w:id="0" w:name="_GoBack"/>
            <w:bookmarkEnd w:id="0"/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.qcow</w:t>
            </w:r>
            <w:proofErr w:type="gramEnd"/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2</w:t>
            </w:r>
          </w:p>
        </w:tc>
      </w:tr>
      <w:tr w:rsidR="00F62B97" w:rsidRPr="009B2412" w14:paraId="760A3D20" w14:textId="77777777" w:rsidTr="00CF5F7A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24216522" w14:textId="77777777" w:rsidR="00F62B97" w:rsidRPr="009B2412" w:rsidRDefault="00F62B97" w:rsidP="00CF5F7A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Host name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3031800D" w14:textId="77777777" w:rsidR="00F62B97" w:rsidRPr="009B2412" w:rsidRDefault="00F62B97" w:rsidP="00CF5F7A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NNM2018VA01</w:t>
            </w:r>
          </w:p>
        </w:tc>
      </w:tr>
      <w:tr w:rsidR="008E2FB7" w:rsidRPr="009B2412" w14:paraId="6378B0A5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01D7DCA1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5137C476" w14:textId="77777777" w:rsidR="008E2FB7" w:rsidRPr="009B2412" w:rsidRDefault="000333FA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</w:tr>
      <w:tr w:rsidR="008E2FB7" w:rsidRPr="009B2412" w14:paraId="4B97DEEC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281D8941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CPU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102737E4" w14:textId="77777777" w:rsidR="008E2FB7" w:rsidRPr="009B2412" w:rsidRDefault="008E2FB7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8 vCPU</w:t>
            </w:r>
          </w:p>
        </w:tc>
      </w:tr>
      <w:tr w:rsidR="008E2FB7" w:rsidRPr="009B2412" w14:paraId="2C8EE955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1C4FED50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Memory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414FC6EA" w14:textId="77777777" w:rsidR="008E2FB7" w:rsidRPr="009B2412" w:rsidRDefault="008E2FB7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8 GB</w:t>
            </w:r>
          </w:p>
        </w:tc>
      </w:tr>
      <w:tr w:rsidR="008E2FB7" w:rsidRPr="009B2412" w14:paraId="0AD0EC74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019A320E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Disk size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137F0434" w14:textId="52057790" w:rsidR="008E2FB7" w:rsidRPr="009B2412" w:rsidRDefault="00E11FF5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16</w:t>
            </w:r>
            <w:r w:rsidR="008E2FB7"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0 GB</w:t>
            </w:r>
          </w:p>
        </w:tc>
      </w:tr>
      <w:tr w:rsidR="008E2FB7" w:rsidRPr="009B2412" w14:paraId="0FC125A3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0C0BC78B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Drive’s size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3AF2CD77" w14:textId="73116AC8" w:rsidR="008E2FB7" w:rsidRPr="009B2412" w:rsidRDefault="008E2FB7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 xml:space="preserve">C: </w:t>
            </w:r>
            <w:r w:rsidR="009556A0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 xml:space="preserve">0 GB, D: </w:t>
            </w:r>
            <w:r w:rsidR="009556A0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>0 GB</w:t>
            </w:r>
          </w:p>
        </w:tc>
      </w:tr>
      <w:tr w:rsidR="008E2FB7" w:rsidRPr="009B2412" w14:paraId="59A2F3DF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7FCDA073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0E914B80" w14:textId="77777777" w:rsidR="009B2412" w:rsidRDefault="008E2FB7" w:rsidP="008E2FB7">
            <w:pPr>
              <w:pStyle w:val="Heading4"/>
              <w:spacing w:after="0"/>
              <w:ind w:left="0"/>
              <w:jc w:val="left"/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 xml:space="preserve">Windows Server 2012 R2 Standard 64 bit </w:t>
            </w:r>
          </w:p>
          <w:p w14:paraId="770A1A61" w14:textId="77777777" w:rsidR="008E2FB7" w:rsidRPr="009B2412" w:rsidRDefault="008E2FB7" w:rsidP="008E2FB7">
            <w:pPr>
              <w:pStyle w:val="Heading4"/>
              <w:spacing w:after="0"/>
              <w:ind w:left="0"/>
              <w:jc w:val="left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B2412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(require product key for activation)</w:t>
            </w:r>
          </w:p>
        </w:tc>
      </w:tr>
      <w:tr w:rsidR="008E2FB7" w:rsidRPr="009B2412" w14:paraId="0951B518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17365D" w:themeColor="text2" w:themeShade="BF"/>
            </w:tcBorders>
            <w:shd w:val="clear" w:color="auto" w:fill="17365D" w:themeFill="text2" w:themeFillShade="BF"/>
            <w:vAlign w:val="center"/>
          </w:tcPr>
          <w:p w14:paraId="5B729CEF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Application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single" w:sz="6" w:space="0" w:color="17365D" w:themeColor="text2" w:themeShade="BF"/>
            </w:tcBorders>
          </w:tcPr>
          <w:p w14:paraId="56FB5E61" w14:textId="77777777" w:rsidR="009B2412" w:rsidRDefault="008E2FB7" w:rsidP="009B2412">
            <w:pPr>
              <w:pStyle w:val="BodyCopy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9B2412">
              <w:rPr>
                <w:rFonts w:ascii="TH SarabunPSK" w:hAnsi="TH SarabunPSK" w:cs="TH SarabunPSK"/>
                <w:sz w:val="32"/>
                <w:szCs w:val="32"/>
              </w:rPr>
              <w:t>NetkaView</w:t>
            </w:r>
            <w:proofErr w:type="spellEnd"/>
            <w:r w:rsidRPr="009B2412">
              <w:rPr>
                <w:rFonts w:ascii="TH SarabunPSK" w:hAnsi="TH SarabunPSK" w:cs="TH SarabunPSK"/>
                <w:sz w:val="32"/>
                <w:szCs w:val="32"/>
              </w:rPr>
              <w:t xml:space="preserve"> Network Manager 2018 software </w:t>
            </w:r>
            <w:r w:rsidR="009B2412">
              <w:rPr>
                <w:rFonts w:ascii="TH SarabunPSK" w:hAnsi="TH SarabunPSK" w:cs="TH SarabunPSK"/>
                <w:sz w:val="32"/>
                <w:szCs w:val="32"/>
                <w:lang w:bidi="th-TH"/>
              </w:rPr>
              <w:t>suite</w:t>
            </w:r>
          </w:p>
          <w:p w14:paraId="04609C1D" w14:textId="77777777" w:rsidR="008E2FB7" w:rsidRPr="009B2412" w:rsidRDefault="008E2FB7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B2412">
              <w:rPr>
                <w:rFonts w:ascii="TH SarabunPSK" w:hAnsi="TH SarabunPSK" w:cs="TH SarabunPSK"/>
                <w:sz w:val="32"/>
                <w:szCs w:val="32"/>
              </w:rPr>
              <w:t>(require product key for activation)</w:t>
            </w:r>
          </w:p>
        </w:tc>
      </w:tr>
    </w:tbl>
    <w:p w14:paraId="1E9D01CF" w14:textId="77777777" w:rsidR="006C0053" w:rsidRDefault="006C0053" w:rsidP="006C0053">
      <w:pPr>
        <w:rPr>
          <w:rFonts w:ascii="TH SarabunPSK" w:hAnsi="TH SarabunPSK" w:cs="TH SarabunPSK"/>
          <w:sz w:val="20"/>
          <w:szCs w:val="20"/>
        </w:rPr>
      </w:pPr>
    </w:p>
    <w:p w14:paraId="085B1C7F" w14:textId="77777777" w:rsidR="008E2FB7" w:rsidRDefault="008E2FB7" w:rsidP="006C0053">
      <w:pPr>
        <w:rPr>
          <w:rFonts w:ascii="TH SarabunPSK" w:hAnsi="TH SarabunPSK" w:cs="TH SarabunPSK"/>
          <w:sz w:val="20"/>
          <w:szCs w:val="20"/>
        </w:rPr>
      </w:pPr>
    </w:p>
    <w:p w14:paraId="2A60F3C1" w14:textId="77777777" w:rsidR="007C3656" w:rsidRPr="009B2412" w:rsidRDefault="008E2FB7" w:rsidP="007C3656">
      <w:pPr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</w:pPr>
      <w:r w:rsidRPr="009B2412"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  <w:t>Credentials</w:t>
      </w:r>
    </w:p>
    <w:tbl>
      <w:tblPr>
        <w:tblW w:w="10464" w:type="dxa"/>
        <w:tblInd w:w="1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01"/>
        <w:gridCol w:w="8363"/>
      </w:tblGrid>
      <w:tr w:rsidR="009B2412" w:rsidRPr="009B2412" w14:paraId="37B62A84" w14:textId="77777777" w:rsidTr="000B6333">
        <w:trPr>
          <w:cantSplit/>
          <w:tblHeader/>
        </w:trPr>
        <w:tc>
          <w:tcPr>
            <w:tcW w:w="2101" w:type="dxa"/>
            <w:tcBorders>
              <w:top w:val="single" w:sz="6" w:space="0" w:color="000000" w:themeColor="text1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6473EEC1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 username#1</w:t>
            </w:r>
          </w:p>
        </w:tc>
        <w:tc>
          <w:tcPr>
            <w:tcW w:w="8363" w:type="dxa"/>
            <w:tcBorders>
              <w:top w:val="single" w:sz="6" w:space="0" w:color="000000" w:themeColor="text1"/>
              <w:bottom w:val="dotted" w:sz="4" w:space="0" w:color="365F91" w:themeColor="accent1" w:themeShade="BF"/>
            </w:tcBorders>
          </w:tcPr>
          <w:p w14:paraId="4E9B526E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Administrator</w:t>
            </w:r>
          </w:p>
        </w:tc>
      </w:tr>
      <w:tr w:rsidR="009B2412" w:rsidRPr="009B2412" w14:paraId="5F2BCF99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6289DAA6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 password#1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5D960432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netkaV13w</w:t>
            </w:r>
          </w:p>
        </w:tc>
      </w:tr>
      <w:tr w:rsidR="009B2412" w:rsidRPr="009B2412" w14:paraId="388B095A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2EC80DD4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 username#2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4BC75169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netka</w:t>
            </w:r>
          </w:p>
        </w:tc>
      </w:tr>
      <w:tr w:rsidR="009B2412" w:rsidRPr="009B2412" w14:paraId="6943CBC1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48F2A43A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 password#2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1F931971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netkav1ew$</w:t>
            </w:r>
          </w:p>
        </w:tc>
      </w:tr>
      <w:tr w:rsidR="009B2412" w:rsidRPr="009B2412" w14:paraId="5EA2DFFB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68ECA4CB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NNM username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597AFF59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  <w:tr w:rsidR="009B2412" w:rsidRPr="009B2412" w14:paraId="35934E22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17365D" w:themeColor="text2" w:themeShade="BF"/>
            </w:tcBorders>
            <w:shd w:val="clear" w:color="auto" w:fill="17365D" w:themeFill="text2" w:themeFillShade="BF"/>
            <w:vAlign w:val="center"/>
          </w:tcPr>
          <w:p w14:paraId="29779A8B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NNM password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single" w:sz="6" w:space="0" w:color="17365D" w:themeColor="text2" w:themeShade="BF"/>
            </w:tcBorders>
          </w:tcPr>
          <w:p w14:paraId="6C7091B9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netkaview</w:t>
            </w:r>
            <w:proofErr w:type="spellEnd"/>
          </w:p>
        </w:tc>
      </w:tr>
    </w:tbl>
    <w:p w14:paraId="6F2945CA" w14:textId="77777777" w:rsidR="009B2412" w:rsidRDefault="009B2412" w:rsidP="007C3656">
      <w:pPr>
        <w:rPr>
          <w:rFonts w:ascii="TH SarabunPSK" w:hAnsi="TH SarabunPSK" w:cs="TH SarabunPSK"/>
          <w:sz w:val="20"/>
          <w:szCs w:val="20"/>
        </w:rPr>
      </w:pPr>
    </w:p>
    <w:p w14:paraId="1D67559D" w14:textId="77777777" w:rsidR="009B2412" w:rsidRDefault="009B2412" w:rsidP="007C3656">
      <w:pPr>
        <w:rPr>
          <w:rFonts w:ascii="TH SarabunPSK" w:hAnsi="TH SarabunPSK" w:cs="TH SarabunPSK"/>
          <w:sz w:val="20"/>
          <w:szCs w:val="20"/>
        </w:rPr>
      </w:pPr>
    </w:p>
    <w:p w14:paraId="204C2BFF" w14:textId="77777777" w:rsidR="00F62B97" w:rsidRPr="009B2412" w:rsidRDefault="006D4CF5" w:rsidP="00F62B97">
      <w:pPr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</w:pPr>
      <w:r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  <w:t>Notes</w:t>
      </w:r>
    </w:p>
    <w:p w14:paraId="2540A5D0" w14:textId="77777777" w:rsidR="00E4606D" w:rsidRDefault="00F62B97" w:rsidP="006D4CF5">
      <w:pPr>
        <w:spacing w:after="160"/>
        <w:rPr>
          <w:rFonts w:ascii="TH SarabunPSK" w:hAnsi="TH SarabunPSK" w:cs="TH SarabunPSK"/>
          <w:color w:val="auto"/>
          <w:sz w:val="36"/>
          <w:szCs w:val="36"/>
        </w:rPr>
      </w:pPr>
      <w:r w:rsidRPr="00F62B97">
        <w:rPr>
          <w:rFonts w:ascii="TH SarabunPSK" w:hAnsi="TH SarabunPSK" w:cs="TH SarabunPSK"/>
          <w:color w:val="auto"/>
          <w:sz w:val="36"/>
          <w:szCs w:val="36"/>
        </w:rPr>
        <w:t xml:space="preserve">Please see </w:t>
      </w:r>
      <w:proofErr w:type="spellStart"/>
      <w:r w:rsidRPr="00F62B97">
        <w:rPr>
          <w:rFonts w:ascii="TH SarabunPSK" w:hAnsi="TH SarabunPSK" w:cs="TH SarabunPSK"/>
          <w:color w:val="auto"/>
          <w:sz w:val="36"/>
          <w:szCs w:val="36"/>
        </w:rPr>
        <w:t>NetkaView</w:t>
      </w:r>
      <w:proofErr w:type="spellEnd"/>
      <w:r w:rsidRPr="00F62B97">
        <w:rPr>
          <w:rFonts w:ascii="TH SarabunPSK" w:hAnsi="TH SarabunPSK" w:cs="TH SarabunPSK"/>
          <w:color w:val="auto"/>
          <w:sz w:val="36"/>
          <w:szCs w:val="36"/>
        </w:rPr>
        <w:t xml:space="preserve"> Network Manager 2018’s Deployment Guide for how to deploy virtual appliance to hypervisors</w:t>
      </w:r>
      <w:r w:rsidR="006D4CF5">
        <w:rPr>
          <w:rFonts w:ascii="TH SarabunPSK" w:hAnsi="TH SarabunPSK" w:cs="TH SarabunPSK"/>
          <w:color w:val="auto"/>
          <w:sz w:val="36"/>
          <w:szCs w:val="36"/>
        </w:rPr>
        <w:t xml:space="preserve"> (VMware, Microsoft Hyper-V, Red Hat KVM, Ubuntu KVM).</w:t>
      </w:r>
    </w:p>
    <w:p w14:paraId="3C25DDAD" w14:textId="77777777" w:rsidR="006D4CF5" w:rsidRDefault="006D4CF5" w:rsidP="006D4CF5">
      <w:pPr>
        <w:spacing w:after="160"/>
        <w:rPr>
          <w:rFonts w:ascii="TH SarabunPSK" w:hAnsi="TH SarabunPSK" w:cs="TH SarabunPSK"/>
          <w:color w:val="auto"/>
          <w:sz w:val="36"/>
          <w:szCs w:val="36"/>
        </w:rPr>
      </w:pPr>
      <w:r>
        <w:rPr>
          <w:rFonts w:ascii="TH SarabunPSK" w:hAnsi="TH SarabunPSK" w:cs="TH SarabunPSK"/>
          <w:color w:val="auto"/>
          <w:sz w:val="36"/>
          <w:szCs w:val="36"/>
        </w:rPr>
        <w:t xml:space="preserve">To activate product, please contact </w:t>
      </w:r>
      <w:proofErr w:type="spellStart"/>
      <w:r>
        <w:rPr>
          <w:rFonts w:ascii="TH SarabunPSK" w:hAnsi="TH SarabunPSK" w:cs="TH SarabunPSK"/>
          <w:color w:val="auto"/>
          <w:sz w:val="36"/>
          <w:szCs w:val="36"/>
        </w:rPr>
        <w:t>Netka’s</w:t>
      </w:r>
      <w:proofErr w:type="spellEnd"/>
      <w:r>
        <w:rPr>
          <w:rFonts w:ascii="TH SarabunPSK" w:hAnsi="TH SarabunPSK" w:cs="TH SarabunPSK"/>
          <w:color w:val="auto"/>
          <w:sz w:val="36"/>
          <w:szCs w:val="36"/>
        </w:rPr>
        <w:t xml:space="preserve"> representative in your region.</w:t>
      </w:r>
    </w:p>
    <w:p w14:paraId="13B609C5" w14:textId="77777777" w:rsidR="00561BE1" w:rsidRPr="00F62B97" w:rsidRDefault="00561BE1" w:rsidP="006D4CF5">
      <w:pPr>
        <w:spacing w:after="160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r>
        <w:rPr>
          <w:rFonts w:ascii="TH SarabunPSK" w:hAnsi="TH SarabunPSK" w:cs="TH SarabunPSK"/>
          <w:color w:val="auto"/>
          <w:sz w:val="36"/>
          <w:szCs w:val="36"/>
        </w:rPr>
        <w:t xml:space="preserve">For more detail, please visit </w:t>
      </w:r>
      <w:hyperlink r:id="rId10" w:history="1">
        <w:r w:rsidRPr="009C548B">
          <w:rPr>
            <w:rStyle w:val="Hyperlink"/>
            <w:rFonts w:ascii="TH SarabunPSK" w:hAnsi="TH SarabunPSK" w:cs="TH SarabunPSK"/>
            <w:sz w:val="36"/>
            <w:szCs w:val="36"/>
          </w:rPr>
          <w:t>www.netkasystem.com</w:t>
        </w:r>
      </w:hyperlink>
      <w:r>
        <w:rPr>
          <w:rFonts w:ascii="TH SarabunPSK" w:hAnsi="TH SarabunPSK" w:cs="TH SarabunPSK"/>
          <w:color w:val="auto"/>
          <w:sz w:val="36"/>
          <w:szCs w:val="36"/>
        </w:rPr>
        <w:t>.</w:t>
      </w:r>
    </w:p>
    <w:p w14:paraId="49A18ED3" w14:textId="77777777" w:rsidR="00E4606D" w:rsidRPr="00F62B97" w:rsidRDefault="00E4606D" w:rsidP="008225B4">
      <w:pPr>
        <w:rPr>
          <w:rFonts w:ascii="TH SarabunPSK" w:hAnsi="TH SarabunPSK" w:cs="TH SarabunPSK"/>
          <w:sz w:val="32"/>
          <w:szCs w:val="32"/>
        </w:rPr>
      </w:pPr>
    </w:p>
    <w:sectPr w:rsidR="00E4606D" w:rsidRPr="00F62B97" w:rsidSect="00FE10F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39" w:code="9"/>
      <w:pgMar w:top="720" w:right="708" w:bottom="720" w:left="709" w:header="1984" w:footer="1411" w:gutter="0"/>
      <w:pgBorders w:offsetFrom="page">
        <w:top w:val="single" w:sz="48" w:space="24" w:color="4F81BD" w:themeColor="accent1"/>
        <w:bottom w:val="single" w:sz="48" w:space="24" w:color="4F81BD" w:themeColor="accent1"/>
      </w:pgBorders>
      <w:pgNumType w:chapStyle="1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ECC43" w14:textId="77777777" w:rsidR="0039764E" w:rsidRDefault="0039764E">
      <w:pPr>
        <w:spacing w:before="0" w:after="0"/>
      </w:pPr>
      <w:r>
        <w:separator/>
      </w:r>
    </w:p>
  </w:endnote>
  <w:endnote w:type="continuationSeparator" w:id="0">
    <w:p w14:paraId="1C3353FC" w14:textId="77777777" w:rsidR="0039764E" w:rsidRDefault="003976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lleni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3B135" w14:textId="77777777" w:rsidR="00FE10FA" w:rsidRDefault="00FE10FA">
    <w:pPr>
      <w:pStyle w:val="Footer"/>
    </w:pPr>
    <w:r w:rsidRPr="00FE10FA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24BCD08D" wp14:editId="7A998464">
              <wp:simplePos x="0" y="0"/>
              <wp:positionH relativeFrom="column">
                <wp:posOffset>1778635</wp:posOffset>
              </wp:positionH>
              <wp:positionV relativeFrom="paragraph">
                <wp:posOffset>124460</wp:posOffset>
              </wp:positionV>
              <wp:extent cx="4171950" cy="53022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0" cy="530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A56E05" w14:textId="77777777" w:rsidR="00FE10FA" w:rsidRPr="00505DFB" w:rsidRDefault="00FE10FA" w:rsidP="00FE10FA">
                          <w:pPr>
                            <w:jc w:val="right"/>
                          </w:pPr>
                          <w:r w:rsidRPr="00FE10FA">
                            <w:rPr>
                              <w:rFonts w:ascii="Arial" w:hAnsi="Arial" w:cs="Arial"/>
                              <w:b/>
                              <w:bCs/>
                            </w:rPr>
                            <w:t>Netka System Co., Ltd.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  <w:t xml:space="preserve">1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Soi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Ramkhamhaeng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166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Yaek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2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Bangkok 10510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THAILAND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</w:r>
                          <w:hyperlink r:id="rId1" w:history="1">
                            <w:r w:rsidRPr="009C548B">
                              <w:rPr>
                                <w:rStyle w:val="Hyperlink"/>
                                <w:rFonts w:ascii="Arial" w:hAnsi="Arial" w:cs="Arial"/>
                              </w:rPr>
                              <w:t>www.netkasystem.com</w:t>
                            </w:r>
                          </w:hyperlink>
                          <w:r>
                            <w:rPr>
                              <w:rFonts w:ascii="Arial" w:hAnsi="Arial" w:cs="Arial"/>
                            </w:rPr>
                            <w:t xml:space="preserve"> |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Tel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.+662-978-6805,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+662-517-4993-4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Fax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. +662-978-6909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BCD08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40.05pt;margin-top:9.8pt;width:328.5pt;height:4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" stroked="f">
              <v:textbox>
                <w:txbxContent>
                  <w:p w14:paraId="4AA56E05" w14:textId="77777777" w:rsidR="00FE10FA" w:rsidRPr="00505DFB" w:rsidRDefault="00FE10FA" w:rsidP="00FE10FA">
                    <w:pPr>
                      <w:jc w:val="right"/>
                    </w:pPr>
                    <w:r w:rsidRPr="00FE10FA">
                      <w:rPr>
                        <w:rFonts w:ascii="Arial" w:hAnsi="Arial" w:cs="Arial"/>
                        <w:b/>
                        <w:bCs/>
                      </w:rPr>
                      <w:t>Netka System Co., Ltd.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  <w:t xml:space="preserve">1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Soi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Ramkhamhaeng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166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Yaek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2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Bangkok 10510</w:t>
                    </w:r>
                    <w:r>
                      <w:rPr>
                        <w:rFonts w:ascii="Arial" w:hAnsi="Arial" w:cs="Arial"/>
                      </w:rPr>
                      <w:t xml:space="preserve"> THAILAND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</w:r>
                    <w:hyperlink r:id="rId2" w:history="1">
                      <w:r w:rsidRPr="009C548B">
                        <w:rPr>
                          <w:rStyle w:val="Hyperlink"/>
                          <w:rFonts w:ascii="Arial" w:hAnsi="Arial" w:cs="Arial"/>
                        </w:rPr>
                        <w:t>www.netkasystem.com</w:t>
                      </w:r>
                    </w:hyperlink>
                    <w:r>
                      <w:rPr>
                        <w:rFonts w:ascii="Arial" w:hAnsi="Arial" w:cs="Arial"/>
                      </w:rPr>
                      <w:t xml:space="preserve"> |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Tel</w:t>
                    </w:r>
                    <w:r>
                      <w:rPr>
                        <w:rFonts w:ascii="Arial" w:hAnsi="Arial" w:cs="Arial"/>
                      </w:rPr>
                      <w:t xml:space="preserve">.+662-978-6805, </w:t>
                    </w:r>
                    <w:r w:rsidRPr="00505DFB">
                      <w:rPr>
                        <w:rFonts w:ascii="Arial" w:hAnsi="Arial" w:cs="Arial"/>
                      </w:rPr>
                      <w:t xml:space="preserve">+662-517-4993-4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Fax</w:t>
                    </w:r>
                    <w:r w:rsidRPr="00505DFB">
                      <w:rPr>
                        <w:rFonts w:ascii="Arial" w:hAnsi="Arial" w:cs="Arial"/>
                      </w:rPr>
                      <w:t>. +662-978-6909</w:t>
                    </w:r>
                  </w:p>
                </w:txbxContent>
              </v:textbox>
            </v:shape>
          </w:pict>
        </mc:Fallback>
      </mc:AlternateContent>
    </w:r>
    <w:r w:rsidRPr="00FE10FA">
      <w:rPr>
        <w:noProof/>
        <w:lang w:eastAsia="en-US" w:bidi="th-TH"/>
      </w:rPr>
      <w:drawing>
        <wp:anchor distT="0" distB="0" distL="114300" distR="114300" simplePos="0" relativeHeight="251675648" behindDoc="0" locked="0" layoutInCell="1" allowOverlap="1" wp14:anchorId="6E78E1FE" wp14:editId="2E82BC3E">
          <wp:simplePos x="0" y="0"/>
          <wp:positionH relativeFrom="column">
            <wp:posOffset>5993765</wp:posOffset>
          </wp:positionH>
          <wp:positionV relativeFrom="paragraph">
            <wp:posOffset>0</wp:posOffset>
          </wp:positionV>
          <wp:extent cx="674370" cy="6743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5F551F" w14:paraId="6D59FD5D" w14:textId="77777777" w:rsidTr="008225B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08D920C5BFE49E1B2AB1A4BA290C58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A0E25D" w14:textId="77777777" w:rsidR="005F551F" w:rsidRDefault="00051AF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PMO</w:t>
              </w:r>
            </w:p>
          </w:sdtContent>
        </w:sdt>
      </w:tc>
      <w:tc>
        <w:tcPr>
          <w:tcW w:w="250" w:type="pct"/>
          <w:shd w:val="clear" w:color="auto" w:fill="1F497D" w:themeFill="text2"/>
          <w:vAlign w:val="center"/>
        </w:tcPr>
        <w:p w14:paraId="0318E6C6" w14:textId="77777777" w:rsidR="005F551F" w:rsidRDefault="005F551F">
          <w:pPr>
            <w:pStyle w:val="Foo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059C4E9" w14:textId="77777777" w:rsidR="005F551F" w:rsidRDefault="005F5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0494" w14:textId="77777777" w:rsidR="0039764E" w:rsidRDefault="0039764E">
      <w:pPr>
        <w:spacing w:before="0" w:after="0"/>
      </w:pPr>
      <w:r>
        <w:separator/>
      </w:r>
    </w:p>
  </w:footnote>
  <w:footnote w:type="continuationSeparator" w:id="0">
    <w:p w14:paraId="617CDD3C" w14:textId="77777777" w:rsidR="0039764E" w:rsidRDefault="0039764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1BC6E" w14:textId="77777777" w:rsidR="005F551F" w:rsidRDefault="005F551F">
    <w:pPr>
      <w:pStyle w:val="Header"/>
    </w:pPr>
    <w:r w:rsidRPr="008225B4">
      <w:rPr>
        <w:noProof/>
        <w:lang w:eastAsia="en-US" w:bidi="th-TH"/>
      </w:rPr>
      <w:drawing>
        <wp:anchor distT="0" distB="0" distL="114300" distR="114300" simplePos="0" relativeHeight="251668480" behindDoc="0" locked="0" layoutInCell="1" allowOverlap="1" wp14:anchorId="788826A1" wp14:editId="1A3EF79C">
          <wp:simplePos x="0" y="0"/>
          <wp:positionH relativeFrom="column">
            <wp:posOffset>0</wp:posOffset>
          </wp:positionH>
          <wp:positionV relativeFrom="paragraph">
            <wp:posOffset>-628650</wp:posOffset>
          </wp:positionV>
          <wp:extent cx="912495" cy="912495"/>
          <wp:effectExtent l="0" t="0" r="1905" b="1905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95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25B4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7CADDEBB" wp14:editId="35469B94">
              <wp:simplePos x="0" y="0"/>
              <wp:positionH relativeFrom="column">
                <wp:posOffset>3324225</wp:posOffset>
              </wp:positionH>
              <wp:positionV relativeFrom="paragraph">
                <wp:posOffset>-457835</wp:posOffset>
              </wp:positionV>
              <wp:extent cx="3505200" cy="140462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0681FD" w14:textId="77777777" w:rsidR="005F551F" w:rsidRPr="00505DFB" w:rsidRDefault="005F551F" w:rsidP="008225B4">
                          <w:pPr>
                            <w:jc w:val="right"/>
                          </w:pPr>
                          <w:r w:rsidRPr="00F7243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Netka System </w:t>
                          </w:r>
                          <w:proofErr w:type="spellStart"/>
                          <w:proofErr w:type="gramStart"/>
                          <w:r w:rsidRPr="00F7243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Co.,Ltd</w:t>
                          </w:r>
                          <w:proofErr w:type="spellEnd"/>
                          <w:proofErr w:type="gram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  <w:t xml:space="preserve">1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Soi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Ramkhamhaeng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166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Yaek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2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 Bangkok 10510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Tel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.+662-978-6805, +662-517-4993-4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Fax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. +662-978-6909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ADDEB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61.75pt;margin-top:-36.05pt;width:27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" stroked="f">
              <v:textbox style="mso-fit-shape-to-text:t">
                <w:txbxContent>
                  <w:p w14:paraId="190681FD" w14:textId="77777777" w:rsidR="005F551F" w:rsidRPr="00505DFB" w:rsidRDefault="005F551F" w:rsidP="008225B4">
                    <w:pPr>
                      <w:jc w:val="right"/>
                    </w:pPr>
                    <w:r w:rsidRPr="00F7243C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Netka System </w:t>
                    </w:r>
                    <w:proofErr w:type="spellStart"/>
                    <w:proofErr w:type="gramStart"/>
                    <w:r w:rsidRPr="00F7243C">
                      <w:rPr>
                        <w:rFonts w:ascii="Arial" w:hAnsi="Arial" w:cs="Arial"/>
                        <w:sz w:val="24"/>
                        <w:szCs w:val="24"/>
                      </w:rPr>
                      <w:t>Co.,Ltd</w:t>
                    </w:r>
                    <w:proofErr w:type="spellEnd"/>
                    <w:proofErr w:type="gram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  <w:t xml:space="preserve">1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Soi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Ramkhamhaeng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166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Yaek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2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 Bangkok 10510 </w:t>
                    </w:r>
                    <w:r w:rsidRPr="00505DFB">
                      <w:rPr>
                        <w:rFonts w:ascii="Arial" w:hAnsi="Arial" w:cs="Arial"/>
                      </w:rPr>
                      <w:br/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Tel</w:t>
                    </w:r>
                    <w:r w:rsidRPr="00505DFB">
                      <w:rPr>
                        <w:rFonts w:ascii="Arial" w:hAnsi="Arial" w:cs="Arial"/>
                      </w:rPr>
                      <w:t xml:space="preserve">.+662-978-6805, +662-517-4993-4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Fax</w:t>
                    </w:r>
                    <w:r w:rsidRPr="00505DFB">
                      <w:rPr>
                        <w:rFonts w:ascii="Arial" w:hAnsi="Arial" w:cs="Arial"/>
                      </w:rPr>
                      <w:t>. +662-978-6909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0A3F" w14:textId="77777777" w:rsidR="005F551F" w:rsidRDefault="006C5B5C">
    <w:pPr>
      <w:pStyle w:val="Header"/>
    </w:pPr>
    <w:r w:rsidRPr="008225B4">
      <w:rPr>
        <w:noProof/>
        <w:lang w:eastAsia="en-US" w:bidi="th-TH"/>
      </w:rPr>
      <w:drawing>
        <wp:anchor distT="0" distB="0" distL="114300" distR="114300" simplePos="0" relativeHeight="251665408" behindDoc="0" locked="0" layoutInCell="1" allowOverlap="1" wp14:anchorId="70CB491D" wp14:editId="41C0E142">
          <wp:simplePos x="0" y="0"/>
          <wp:positionH relativeFrom="column">
            <wp:posOffset>-3988</wp:posOffset>
          </wp:positionH>
          <wp:positionV relativeFrom="paragraph">
            <wp:posOffset>-830453</wp:posOffset>
          </wp:positionV>
          <wp:extent cx="958291" cy="958291"/>
          <wp:effectExtent l="0" t="0" r="0" b="0"/>
          <wp:wrapNone/>
          <wp:docPr id="192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751" cy="958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2106" w:rsidRPr="008225B4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F8E8768" wp14:editId="39ED5FDF">
              <wp:simplePos x="0" y="0"/>
              <wp:positionH relativeFrom="column">
                <wp:posOffset>1678508</wp:posOffset>
              </wp:positionH>
              <wp:positionV relativeFrom="paragraph">
                <wp:posOffset>-777038</wp:posOffset>
              </wp:positionV>
              <wp:extent cx="5087620" cy="824027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7620" cy="82402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9FE609" w14:textId="77777777" w:rsidR="005F551F" w:rsidRPr="006C5B5C" w:rsidRDefault="008E2FB7" w:rsidP="008225B4">
                          <w:pPr>
                            <w:jc w:val="right"/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1F497D" w:themeColor="text2"/>
                              <w:sz w:val="56"/>
                              <w:szCs w:val="56"/>
                              <w:lang w:bidi="th-TH"/>
                            </w:rPr>
                          </w:pPr>
                          <w:r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1F497D" w:themeColor="text2"/>
                              <w:sz w:val="56"/>
                              <w:szCs w:val="56"/>
                              <w:lang w:bidi="th-TH"/>
                            </w:rPr>
                            <w:t>NetkaView Network Manager 2018</w:t>
                          </w:r>
                        </w:p>
                        <w:p w14:paraId="2F48C5FB" w14:textId="3B7D2592" w:rsidR="006C5B5C" w:rsidRPr="006C5B5C" w:rsidRDefault="000333FA" w:rsidP="008225B4">
                          <w:pPr>
                            <w:jc w:val="right"/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</w:pPr>
                          <w:r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  <w:t xml:space="preserve">Virtual Appliance Release </w:t>
                          </w:r>
                          <w:r w:rsidR="00723F93"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  <w:t>9</w:t>
                          </w:r>
                          <w:r w:rsidR="00186013"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  <w:t>.1.</w:t>
                          </w:r>
                          <w:r w:rsidR="002E00C6"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  <w:t>4</w:t>
                          </w:r>
                        </w:p>
                        <w:p w14:paraId="15DFF871" w14:textId="77777777" w:rsidR="006C5B5C" w:rsidRPr="00012106" w:rsidRDefault="006C5B5C" w:rsidP="008225B4">
                          <w:p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E87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32.15pt;margin-top:-61.2pt;width:400.6pt;height:64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" stroked="f">
              <v:textbox>
                <w:txbxContent>
                  <w:p w14:paraId="369FE609" w14:textId="77777777" w:rsidR="005F551F" w:rsidRPr="006C5B5C" w:rsidRDefault="008E2FB7" w:rsidP="008225B4">
                    <w:pPr>
                      <w:jc w:val="right"/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1F497D" w:themeColor="text2"/>
                        <w:sz w:val="56"/>
                        <w:szCs w:val="56"/>
                        <w:lang w:bidi="th-TH"/>
                      </w:rPr>
                    </w:pPr>
                    <w:r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1F497D" w:themeColor="text2"/>
                        <w:sz w:val="56"/>
                        <w:szCs w:val="56"/>
                        <w:lang w:bidi="th-TH"/>
                      </w:rPr>
                      <w:t>NetkaView Network Manager 2018</w:t>
                    </w:r>
                  </w:p>
                  <w:p w14:paraId="2F48C5FB" w14:textId="3B7D2592" w:rsidR="006C5B5C" w:rsidRPr="006C5B5C" w:rsidRDefault="000333FA" w:rsidP="008225B4">
                    <w:pPr>
                      <w:jc w:val="right"/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</w:pPr>
                    <w:r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  <w:t xml:space="preserve">Virtual Appliance Release </w:t>
                    </w:r>
                    <w:r w:rsidR="00723F93"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  <w:t>9</w:t>
                    </w:r>
                    <w:r w:rsidR="00186013"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  <w:t>.1.</w:t>
                    </w:r>
                    <w:r w:rsidR="002E00C6"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  <w:t>4</w:t>
                    </w:r>
                  </w:p>
                  <w:p w14:paraId="15DFF871" w14:textId="77777777" w:rsidR="006C5B5C" w:rsidRPr="00012106" w:rsidRDefault="006C5B5C" w:rsidP="008225B4">
                    <w:pPr>
                      <w:jc w:val="right"/>
                      <w:rPr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12106"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283C59A" wp14:editId="74408BBE">
              <wp:simplePos x="0" y="0"/>
              <wp:positionH relativeFrom="column">
                <wp:posOffset>-1640</wp:posOffset>
              </wp:positionH>
              <wp:positionV relativeFrom="paragraph">
                <wp:posOffset>51375</wp:posOffset>
              </wp:positionV>
              <wp:extent cx="6668218" cy="0"/>
              <wp:effectExtent l="0" t="0" r="3746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8218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F16DE0" id="Straight Connector 1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4.05pt" to="524.9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" strokecolor="#548dd4 [1951]" strokeweight=".5pt">
              <v:stroke joinstyle="miter"/>
            </v:line>
          </w:pict>
        </mc:Fallback>
      </mc:AlternateContent>
    </w:r>
    <w:r w:rsidR="00973E49" w:rsidRPr="00BA71F8">
      <w:rPr>
        <w:caps/>
        <w:noProof/>
        <w:color w:val="000000" w:themeColor="text1"/>
        <w:lang w:eastAsia="en-US" w:bidi="th-TH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B3E0051" wp14:editId="449F0CDA">
              <wp:simplePos x="0" y="0"/>
              <wp:positionH relativeFrom="column">
                <wp:posOffset>-452755</wp:posOffset>
              </wp:positionH>
              <wp:positionV relativeFrom="paragraph">
                <wp:posOffset>-1550670</wp:posOffset>
              </wp:positionV>
              <wp:extent cx="6078220" cy="2667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822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EB3E53" w14:textId="77777777" w:rsidR="00973E49" w:rsidRPr="00973E49" w:rsidRDefault="00973E49" w:rsidP="00973E49">
                          <w:pPr>
                            <w:jc w:val="right"/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</w:pP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  <w:cs/>
                              <w:lang w:bidi="th-TH"/>
                            </w:rPr>
                            <w:t xml:space="preserve">บันทึกประชุมเชิงปฏิบัติการ เรื่อง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  <w:t xml:space="preserve">Service Provisioning Work Flow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  <w:cs/>
                              <w:lang w:bidi="th-TH"/>
                            </w:rPr>
                            <w:t xml:space="preserve">ระหว่าง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  <w:t xml:space="preserve">OM, DCSS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  <w:cs/>
                              <w:lang w:bidi="th-TH"/>
                            </w:rPr>
                            <w:t xml:space="preserve">และ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  <w:t xml:space="preserve">SPS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  <w:cs/>
                              <w:lang w:bidi="th-TH"/>
                            </w:rPr>
                            <w:t xml:space="preserve">ครั้งที่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  <w:t>14</w:t>
                          </w:r>
                        </w:p>
                        <w:p w14:paraId="00C2E98C" w14:textId="77777777" w:rsidR="005F551F" w:rsidRPr="00973E49" w:rsidRDefault="005F551F" w:rsidP="00973E49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3E0051" id="Text Box 2" o:spid="_x0000_s1028" type="#_x0000_t202" style="position:absolute;margin-left:-35.65pt;margin-top:-122.1pt;width:478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" filled="f" stroked="f">
              <v:textbox>
                <w:txbxContent>
                  <w:p w14:paraId="69EB3E53" w14:textId="77777777" w:rsidR="00973E49" w:rsidRPr="00973E49" w:rsidRDefault="00973E49" w:rsidP="00973E49">
                    <w:pPr>
                      <w:jc w:val="right"/>
                      <w:rPr>
                        <w:rFonts w:ascii="Cordia New" w:hAnsi="Cordia New" w:cs="Cordia New"/>
                        <w:sz w:val="24"/>
                        <w:szCs w:val="24"/>
                      </w:rPr>
                    </w:pP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  <w:cs/>
                        <w:lang w:bidi="th-TH"/>
                      </w:rPr>
                      <w:t xml:space="preserve">บันทึกประชุมเชิงปฏิบัติการ เรื่อง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</w:rPr>
                      <w:t xml:space="preserve">Service Provisioning Work Flow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  <w:cs/>
                        <w:lang w:bidi="th-TH"/>
                      </w:rPr>
                      <w:t xml:space="preserve">ระหว่าง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</w:rPr>
                      <w:t xml:space="preserve">OM, DCSS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  <w:cs/>
                        <w:lang w:bidi="th-TH"/>
                      </w:rPr>
                      <w:t xml:space="preserve">และ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</w:rPr>
                      <w:t xml:space="preserve">SPS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  <w:cs/>
                        <w:lang w:bidi="th-TH"/>
                      </w:rPr>
                      <w:t xml:space="preserve">ครั้งที่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</w:rPr>
                      <w:t>14</w:t>
                    </w:r>
                  </w:p>
                  <w:p w14:paraId="00C2E98C" w14:textId="77777777" w:rsidR="005F551F" w:rsidRPr="00973E49" w:rsidRDefault="005F551F" w:rsidP="00973E49">
                    <w:pPr>
                      <w:jc w:val="right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3170274" w14:textId="77777777" w:rsidR="00CF7548" w:rsidRDefault="00CF75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18F" w14:textId="77777777" w:rsidR="005F551F" w:rsidRDefault="005F551F">
    <w:pPr>
      <w:pStyle w:val="Header"/>
    </w:pPr>
    <w:r w:rsidRPr="00F42EBD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87C70CF" wp14:editId="0900B0AF">
              <wp:simplePos x="0" y="0"/>
              <wp:positionH relativeFrom="column">
                <wp:posOffset>3343275</wp:posOffset>
              </wp:positionH>
              <wp:positionV relativeFrom="paragraph">
                <wp:posOffset>-455930</wp:posOffset>
              </wp:positionV>
              <wp:extent cx="3505200" cy="14046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C5FC1B" w14:textId="77777777" w:rsidR="005F551F" w:rsidRPr="00505DFB" w:rsidRDefault="005F551F" w:rsidP="00F7243C">
                          <w:pPr>
                            <w:jc w:val="right"/>
                          </w:pPr>
                          <w:r w:rsidRPr="00F7243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Netka System </w:t>
                          </w:r>
                          <w:proofErr w:type="spellStart"/>
                          <w:proofErr w:type="gramStart"/>
                          <w:r w:rsidRPr="00F7243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Co.,Ltd</w:t>
                          </w:r>
                          <w:proofErr w:type="spellEnd"/>
                          <w:proofErr w:type="gram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  <w:t xml:space="preserve">1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Soi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Ramkhamhaeng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166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Yaek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2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 Bangkok 10510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Tel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.+662-978-6805, +662-517-4993-4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Fax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. +662-978-6909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7C70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63.25pt;margin-top:-35.9pt;width:27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" stroked="f">
              <v:textbox style="mso-fit-shape-to-text:t">
                <w:txbxContent>
                  <w:p w14:paraId="45C5FC1B" w14:textId="77777777" w:rsidR="005F551F" w:rsidRPr="00505DFB" w:rsidRDefault="005F551F" w:rsidP="00F7243C">
                    <w:pPr>
                      <w:jc w:val="right"/>
                    </w:pPr>
                    <w:r w:rsidRPr="00F7243C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Netka System </w:t>
                    </w:r>
                    <w:proofErr w:type="spellStart"/>
                    <w:proofErr w:type="gramStart"/>
                    <w:r w:rsidRPr="00F7243C">
                      <w:rPr>
                        <w:rFonts w:ascii="Arial" w:hAnsi="Arial" w:cs="Arial"/>
                        <w:sz w:val="24"/>
                        <w:szCs w:val="24"/>
                      </w:rPr>
                      <w:t>Co.,Ltd</w:t>
                    </w:r>
                    <w:proofErr w:type="spellEnd"/>
                    <w:proofErr w:type="gram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  <w:t xml:space="preserve">1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Soi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Ramkhamhaeng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166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Yaek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2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 Bangkok 10510 </w:t>
                    </w:r>
                    <w:r w:rsidRPr="00505DFB">
                      <w:rPr>
                        <w:rFonts w:ascii="Arial" w:hAnsi="Arial" w:cs="Arial"/>
                      </w:rPr>
                      <w:br/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Tel</w:t>
                    </w:r>
                    <w:r w:rsidRPr="00505DFB">
                      <w:rPr>
                        <w:rFonts w:ascii="Arial" w:hAnsi="Arial" w:cs="Arial"/>
                      </w:rPr>
                      <w:t xml:space="preserve">.+662-978-6805, +662-517-4993-4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Fax</w:t>
                    </w:r>
                    <w:r w:rsidRPr="00505DFB">
                      <w:rPr>
                        <w:rFonts w:ascii="Arial" w:hAnsi="Arial" w:cs="Arial"/>
                      </w:rPr>
                      <w:t>. +662-978-6909</w:t>
                    </w:r>
                  </w:p>
                </w:txbxContent>
              </v:textbox>
            </v:shape>
          </w:pict>
        </mc:Fallback>
      </mc:AlternateContent>
    </w:r>
    <w:r w:rsidRPr="00F42EBD">
      <w:rPr>
        <w:noProof/>
        <w:lang w:eastAsia="en-US" w:bidi="th-TH"/>
      </w:rPr>
      <w:drawing>
        <wp:anchor distT="0" distB="0" distL="114300" distR="114300" simplePos="0" relativeHeight="251661312" behindDoc="0" locked="0" layoutInCell="1" allowOverlap="1" wp14:anchorId="7A86EA3C" wp14:editId="24D4F6A3">
          <wp:simplePos x="0" y="0"/>
          <wp:positionH relativeFrom="column">
            <wp:posOffset>19050</wp:posOffset>
          </wp:positionH>
          <wp:positionV relativeFrom="paragraph">
            <wp:posOffset>-581025</wp:posOffset>
          </wp:positionV>
          <wp:extent cx="912495" cy="912495"/>
          <wp:effectExtent l="0" t="0" r="1905" b="1905"/>
          <wp:wrapNone/>
          <wp:docPr id="193" name="Picture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95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B18012" w14:textId="77777777" w:rsidR="005F551F" w:rsidRDefault="005F5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89D"/>
    <w:multiLevelType w:val="multilevel"/>
    <w:tmpl w:val="114A9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3FD0BD0"/>
    <w:multiLevelType w:val="hybridMultilevel"/>
    <w:tmpl w:val="F400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A7D8E"/>
    <w:multiLevelType w:val="hybridMultilevel"/>
    <w:tmpl w:val="C8AC2290"/>
    <w:lvl w:ilvl="0" w:tplc="32182A0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E324C"/>
    <w:multiLevelType w:val="hybridMultilevel"/>
    <w:tmpl w:val="75D4BA1E"/>
    <w:lvl w:ilvl="0" w:tplc="13FAB2B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38D62E38"/>
    <w:multiLevelType w:val="hybridMultilevel"/>
    <w:tmpl w:val="2638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72DDD"/>
    <w:multiLevelType w:val="hybridMultilevel"/>
    <w:tmpl w:val="2638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9493F"/>
    <w:multiLevelType w:val="hybridMultilevel"/>
    <w:tmpl w:val="61C4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83F99"/>
    <w:multiLevelType w:val="multilevel"/>
    <w:tmpl w:val="114A9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FD51ADA"/>
    <w:multiLevelType w:val="hybridMultilevel"/>
    <w:tmpl w:val="93E64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557B7"/>
    <w:multiLevelType w:val="hybridMultilevel"/>
    <w:tmpl w:val="8B42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59"/>
    <w:rsid w:val="00012106"/>
    <w:rsid w:val="000333FA"/>
    <w:rsid w:val="00050E86"/>
    <w:rsid w:val="000518E3"/>
    <w:rsid w:val="00051AF2"/>
    <w:rsid w:val="000649D8"/>
    <w:rsid w:val="0008162E"/>
    <w:rsid w:val="000A69DC"/>
    <w:rsid w:val="000C5078"/>
    <w:rsid w:val="00127BF2"/>
    <w:rsid w:val="001460B0"/>
    <w:rsid w:val="001505D0"/>
    <w:rsid w:val="00151359"/>
    <w:rsid w:val="001520B3"/>
    <w:rsid w:val="0016095B"/>
    <w:rsid w:val="001758BA"/>
    <w:rsid w:val="00180D91"/>
    <w:rsid w:val="00186013"/>
    <w:rsid w:val="001B59B3"/>
    <w:rsid w:val="001B645F"/>
    <w:rsid w:val="001D14F6"/>
    <w:rsid w:val="001E308B"/>
    <w:rsid w:val="00212DAD"/>
    <w:rsid w:val="00227D85"/>
    <w:rsid w:val="002374AD"/>
    <w:rsid w:val="0025339A"/>
    <w:rsid w:val="00262CF9"/>
    <w:rsid w:val="00266459"/>
    <w:rsid w:val="00267143"/>
    <w:rsid w:val="00275963"/>
    <w:rsid w:val="00280328"/>
    <w:rsid w:val="00283F48"/>
    <w:rsid w:val="00285074"/>
    <w:rsid w:val="00287A6B"/>
    <w:rsid w:val="00296552"/>
    <w:rsid w:val="002A4A51"/>
    <w:rsid w:val="002B1DBB"/>
    <w:rsid w:val="002C09FC"/>
    <w:rsid w:val="002E00C6"/>
    <w:rsid w:val="002E3487"/>
    <w:rsid w:val="0033291F"/>
    <w:rsid w:val="003407E8"/>
    <w:rsid w:val="00346664"/>
    <w:rsid w:val="003556C4"/>
    <w:rsid w:val="0036479E"/>
    <w:rsid w:val="003772E4"/>
    <w:rsid w:val="0039764E"/>
    <w:rsid w:val="003D265A"/>
    <w:rsid w:val="00400CC6"/>
    <w:rsid w:val="00401923"/>
    <w:rsid w:val="0040359C"/>
    <w:rsid w:val="004040C5"/>
    <w:rsid w:val="004079ED"/>
    <w:rsid w:val="004649D4"/>
    <w:rsid w:val="00477851"/>
    <w:rsid w:val="00491AF5"/>
    <w:rsid w:val="004B58EA"/>
    <w:rsid w:val="004C313D"/>
    <w:rsid w:val="005020AF"/>
    <w:rsid w:val="00505DFB"/>
    <w:rsid w:val="00526A3F"/>
    <w:rsid w:val="00542811"/>
    <w:rsid w:val="00561BE1"/>
    <w:rsid w:val="005735D8"/>
    <w:rsid w:val="005B24C5"/>
    <w:rsid w:val="005C4F07"/>
    <w:rsid w:val="005E20F1"/>
    <w:rsid w:val="005F289A"/>
    <w:rsid w:val="005F551F"/>
    <w:rsid w:val="005F5CF3"/>
    <w:rsid w:val="0060317A"/>
    <w:rsid w:val="00615BC8"/>
    <w:rsid w:val="00620C11"/>
    <w:rsid w:val="006250D0"/>
    <w:rsid w:val="00634553"/>
    <w:rsid w:val="006C0053"/>
    <w:rsid w:val="006C5B5C"/>
    <w:rsid w:val="006D0182"/>
    <w:rsid w:val="006D0541"/>
    <w:rsid w:val="006D2289"/>
    <w:rsid w:val="006D4CF5"/>
    <w:rsid w:val="00706F9E"/>
    <w:rsid w:val="00723F93"/>
    <w:rsid w:val="00724D1C"/>
    <w:rsid w:val="00726454"/>
    <w:rsid w:val="00761DB3"/>
    <w:rsid w:val="0079704A"/>
    <w:rsid w:val="007A251A"/>
    <w:rsid w:val="007B56BD"/>
    <w:rsid w:val="007C3656"/>
    <w:rsid w:val="007E4889"/>
    <w:rsid w:val="007E492A"/>
    <w:rsid w:val="007E7A2A"/>
    <w:rsid w:val="008032E6"/>
    <w:rsid w:val="008213AD"/>
    <w:rsid w:val="008225B4"/>
    <w:rsid w:val="00836E14"/>
    <w:rsid w:val="00852349"/>
    <w:rsid w:val="0086210F"/>
    <w:rsid w:val="00862777"/>
    <w:rsid w:val="00875A3E"/>
    <w:rsid w:val="00885655"/>
    <w:rsid w:val="008A6E18"/>
    <w:rsid w:val="008E2FB7"/>
    <w:rsid w:val="008F7892"/>
    <w:rsid w:val="009071F6"/>
    <w:rsid w:val="00943966"/>
    <w:rsid w:val="009556A0"/>
    <w:rsid w:val="00973E49"/>
    <w:rsid w:val="009A0D53"/>
    <w:rsid w:val="009A3E64"/>
    <w:rsid w:val="009B2412"/>
    <w:rsid w:val="009B6187"/>
    <w:rsid w:val="009D710B"/>
    <w:rsid w:val="009E7E16"/>
    <w:rsid w:val="009F3844"/>
    <w:rsid w:val="00A433BF"/>
    <w:rsid w:val="00A47AEC"/>
    <w:rsid w:val="00A47B8D"/>
    <w:rsid w:val="00A67887"/>
    <w:rsid w:val="00A8776B"/>
    <w:rsid w:val="00A9042F"/>
    <w:rsid w:val="00AA0B06"/>
    <w:rsid w:val="00AA1368"/>
    <w:rsid w:val="00AA1F33"/>
    <w:rsid w:val="00AD125F"/>
    <w:rsid w:val="00AE2FB9"/>
    <w:rsid w:val="00AE7E8A"/>
    <w:rsid w:val="00B206AE"/>
    <w:rsid w:val="00B2570D"/>
    <w:rsid w:val="00B45A63"/>
    <w:rsid w:val="00B516D5"/>
    <w:rsid w:val="00B51A15"/>
    <w:rsid w:val="00B832BE"/>
    <w:rsid w:val="00BA3FA8"/>
    <w:rsid w:val="00BA71F8"/>
    <w:rsid w:val="00BB53C1"/>
    <w:rsid w:val="00BE6AEB"/>
    <w:rsid w:val="00C008E8"/>
    <w:rsid w:val="00C038CD"/>
    <w:rsid w:val="00C24369"/>
    <w:rsid w:val="00C37056"/>
    <w:rsid w:val="00C67CDE"/>
    <w:rsid w:val="00C72AAB"/>
    <w:rsid w:val="00C96A48"/>
    <w:rsid w:val="00CA2472"/>
    <w:rsid w:val="00CE7092"/>
    <w:rsid w:val="00CF7548"/>
    <w:rsid w:val="00D22BA8"/>
    <w:rsid w:val="00D316F7"/>
    <w:rsid w:val="00D3508E"/>
    <w:rsid w:val="00D72D6D"/>
    <w:rsid w:val="00D81887"/>
    <w:rsid w:val="00DB2234"/>
    <w:rsid w:val="00DC4AAE"/>
    <w:rsid w:val="00E11FF5"/>
    <w:rsid w:val="00E251D9"/>
    <w:rsid w:val="00E25263"/>
    <w:rsid w:val="00E4606D"/>
    <w:rsid w:val="00E920E7"/>
    <w:rsid w:val="00EB63E1"/>
    <w:rsid w:val="00EB6E8F"/>
    <w:rsid w:val="00EB7FE8"/>
    <w:rsid w:val="00EE0C64"/>
    <w:rsid w:val="00F42EBD"/>
    <w:rsid w:val="00F624AA"/>
    <w:rsid w:val="00F62B97"/>
    <w:rsid w:val="00F661D6"/>
    <w:rsid w:val="00F7243C"/>
    <w:rsid w:val="00F92399"/>
    <w:rsid w:val="00FA2BA4"/>
    <w:rsid w:val="00FE10FA"/>
    <w:rsid w:val="00FE7072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7F8EA"/>
  <w15:chartTrackingRefBased/>
  <w15:docId w15:val="{43BED161-EB7B-4263-AC89-5F9C86F4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40" w:line="240" w:lineRule="auto"/>
      <w:outlineLvl w:val="1"/>
    </w:pPr>
    <w:rPr>
      <w:rFonts w:eastAsia="Times New Roman" w:cs="Times New Roman"/>
      <w:color w:val="7F7F7F" w:themeColor="text1" w:themeTint="80"/>
      <w:sz w:val="16"/>
      <w:szCs w:val="16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asciiTheme="majorHAnsi" w:eastAsiaTheme="majorEastAsia" w:hAnsiTheme="majorHAnsi" w:cstheme="majorBidi"/>
      <w:caps/>
      <w:color w:val="4F81BD" w:themeColor="accent1"/>
      <w:sz w:val="40"/>
      <w:szCs w:val="40"/>
    </w:rPr>
  </w:style>
  <w:style w:type="paragraph" w:styleId="Heading2">
    <w:name w:val="heading 2"/>
    <w:basedOn w:val="Normal"/>
    <w:next w:val="Normal"/>
    <w:unhideWhenUsed/>
    <w:qFormat/>
    <w:pPr>
      <w:spacing w:before="120" w:after="120"/>
      <w:jc w:val="center"/>
    </w:pPr>
    <w:rPr>
      <w:rFonts w:asciiTheme="majorHAnsi" w:eastAsiaTheme="majorEastAsia" w:hAnsiTheme="majorHAnsi" w:cstheme="majorBidi"/>
      <w:caps/>
      <w:sz w:val="30"/>
      <w:szCs w:val="30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smallCap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ind w:left="144" w:right="144"/>
      <w:jc w:val="right"/>
      <w:outlineLvl w:val="3"/>
    </w:pPr>
    <w:rPr>
      <w:rFonts w:asciiTheme="majorHAnsi" w:eastAsiaTheme="majorEastAsia" w:hAnsiTheme="majorHAnsi" w:cstheme="majorBidi"/>
      <w:smallCap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1"/>
    <w:unhideWhenUsed/>
    <w:pPr>
      <w:jc w:val="right"/>
    </w:p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mallCaps/>
      <w:color w:val="4F81BD" w:themeColor="accent1"/>
      <w:sz w:val="16"/>
      <w:szCs w:val="16"/>
    </w:rPr>
  </w:style>
  <w:style w:type="paragraph" w:customStyle="1" w:styleId="Companyslogan">
    <w:name w:val="Company slogan"/>
    <w:basedOn w:val="Normal"/>
    <w:qFormat/>
    <w:pPr>
      <w:spacing w:after="360"/>
      <w:jc w:val="center"/>
    </w:pPr>
    <w:rPr>
      <w:i/>
      <w:iCs/>
      <w:sz w:val="20"/>
      <w:szCs w:val="20"/>
    </w:rPr>
  </w:style>
  <w:style w:type="paragraph" w:customStyle="1" w:styleId="Amount">
    <w:name w:val="Amount"/>
    <w:basedOn w:val="Normal"/>
    <w:qFormat/>
    <w:pPr>
      <w:tabs>
        <w:tab w:val="decimal" w:pos="810"/>
      </w:tabs>
    </w:pPr>
  </w:style>
  <w:style w:type="paragraph" w:styleId="Header">
    <w:name w:val="header"/>
    <w:basedOn w:val="Normal"/>
    <w:link w:val="HeaderChar"/>
    <w:uiPriority w:val="99"/>
    <w:unhideWhenUsed/>
    <w:rsid w:val="00FF4DE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4DE7"/>
    <w:rPr>
      <w:rFonts w:eastAsia="Times New Roman" w:cs="Times New Roman"/>
      <w:color w:val="7F7F7F" w:themeColor="text1" w:themeTint="8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624AA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4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4AA"/>
    <w:rPr>
      <w:rFonts w:eastAsia="Times New Roman" w:cs="Times New Roman"/>
      <w:color w:val="7F7F7F" w:themeColor="text1" w:themeTint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4AA"/>
    <w:rPr>
      <w:rFonts w:eastAsia="Times New Roman" w:cs="Times New Roman"/>
      <w:b/>
      <w:bCs/>
      <w:color w:val="7F7F7F" w:themeColor="text1" w:themeTint="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A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A"/>
    <w:rPr>
      <w:rFonts w:ascii="Segoe UI" w:eastAsia="Times New Roman" w:hAnsi="Segoe UI" w:cs="Segoe UI"/>
      <w:color w:val="7F7F7F" w:themeColor="text1" w:themeTint="80"/>
      <w:sz w:val="18"/>
      <w:szCs w:val="18"/>
    </w:rPr>
  </w:style>
  <w:style w:type="paragraph" w:styleId="Revision">
    <w:name w:val="Revision"/>
    <w:hidden/>
    <w:uiPriority w:val="99"/>
    <w:semiHidden/>
    <w:rsid w:val="00F624AA"/>
    <w:pPr>
      <w:spacing w:after="0" w:line="240" w:lineRule="auto"/>
    </w:pPr>
    <w:rPr>
      <w:rFonts w:eastAsia="Times New Roman" w:cs="Times New Roman"/>
      <w:color w:val="7F7F7F" w:themeColor="text1" w:themeTint="80"/>
      <w:sz w:val="16"/>
      <w:szCs w:val="16"/>
    </w:rPr>
  </w:style>
  <w:style w:type="character" w:customStyle="1" w:styleId="StyleLatinTahomaComplexTahoma10ptLatinBold">
    <w:name w:val="Style (Latin) Tahoma (Complex) Tahoma 10 pt (Latin) Bold"/>
    <w:rsid w:val="008F7892"/>
    <w:rPr>
      <w:rFonts w:ascii="Tahoma" w:hAnsi="Tahoma" w:cs="Tahoma"/>
      <w:sz w:val="20"/>
      <w:szCs w:val="20"/>
    </w:rPr>
  </w:style>
  <w:style w:type="paragraph" w:styleId="NoSpacing">
    <w:name w:val="No Spacing"/>
    <w:uiPriority w:val="1"/>
    <w:qFormat/>
    <w:rsid w:val="00D316F7"/>
    <w:pPr>
      <w:spacing w:after="0" w:line="240" w:lineRule="auto"/>
    </w:pPr>
    <w:rPr>
      <w:lang w:eastAsia="en-US" w:bidi="th-TH"/>
    </w:rPr>
  </w:style>
  <w:style w:type="table" w:styleId="PlainTable2">
    <w:name w:val="Plain Table 2"/>
    <w:basedOn w:val="TableNormal"/>
    <w:uiPriority w:val="42"/>
    <w:rsid w:val="00B832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BodyCopy">
    <w:name w:val="Body Copy"/>
    <w:basedOn w:val="Normal"/>
    <w:qFormat/>
    <w:rsid w:val="0036479E"/>
    <w:pPr>
      <w:spacing w:before="0" w:after="0"/>
      <w:outlineLvl w:val="9"/>
    </w:pPr>
    <w:rPr>
      <w:rFonts w:eastAsiaTheme="minorHAnsi" w:cstheme="minorBidi"/>
      <w:color w:val="auto"/>
      <w:spacing w:val="8"/>
      <w:szCs w:val="22"/>
      <w:lang w:eastAsia="en-US"/>
    </w:rPr>
  </w:style>
  <w:style w:type="paragraph" w:customStyle="1" w:styleId="MinutesandAgendaTitles">
    <w:name w:val="Minutes and Agenda Titles"/>
    <w:basedOn w:val="Normal"/>
    <w:qFormat/>
    <w:rsid w:val="0036479E"/>
    <w:pPr>
      <w:spacing w:before="0" w:after="0"/>
      <w:outlineLvl w:val="9"/>
    </w:pPr>
    <w:rPr>
      <w:rFonts w:eastAsiaTheme="minorHAnsi" w:cstheme="minorBidi"/>
      <w:b/>
      <w:color w:val="FFFFFF" w:themeColor="background1"/>
      <w:spacing w:val="8"/>
      <w:sz w:val="20"/>
      <w:szCs w:val="22"/>
      <w:lang w:eastAsia="en-US"/>
    </w:rPr>
  </w:style>
  <w:style w:type="paragraph" w:customStyle="1" w:styleId="CovFormText">
    <w:name w:val="Cov_Form Text"/>
    <w:basedOn w:val="Header"/>
    <w:rsid w:val="006C0053"/>
    <w:pPr>
      <w:tabs>
        <w:tab w:val="clear" w:pos="4513"/>
        <w:tab w:val="clear" w:pos="9026"/>
      </w:tabs>
      <w:spacing w:before="60" w:after="60"/>
      <w:outlineLvl w:val="9"/>
    </w:pPr>
    <w:rPr>
      <w:rFonts w:ascii="Arial" w:hAnsi="Arial"/>
      <w:noProof/>
      <w:color w:val="auto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15BC8"/>
    <w:pPr>
      <w:spacing w:before="0" w:after="200" w:line="276" w:lineRule="auto"/>
      <w:ind w:left="720"/>
      <w:contextualSpacing/>
      <w:outlineLvl w:val="9"/>
    </w:pPr>
    <w:rPr>
      <w:rFonts w:ascii="Calibri" w:eastAsia="Calibri" w:hAnsi="Calibri" w:cs="Cordia New"/>
      <w:color w:val="auto"/>
      <w:sz w:val="22"/>
      <w:szCs w:val="28"/>
      <w:lang w:eastAsia="en-US" w:bidi="th-TH"/>
    </w:rPr>
  </w:style>
  <w:style w:type="character" w:customStyle="1" w:styleId="StyleListParagraphLatinAngsanaNewComplexAngsanaUPC1">
    <w:name w:val="Style List Paragraph + (Latin) Angsana New (Complex) AngsanaUPC 1..."/>
    <w:basedOn w:val="DefaultParagraphFont"/>
    <w:uiPriority w:val="1"/>
    <w:rsid w:val="00615BC8"/>
    <w:rPr>
      <w:rFonts w:ascii="Angsana New" w:hAnsi="Angsana New" w:cs="AngsanaUPC"/>
      <w:sz w:val="28"/>
    </w:rPr>
  </w:style>
  <w:style w:type="character" w:styleId="Hyperlink">
    <w:name w:val="Hyperlink"/>
    <w:basedOn w:val="DefaultParagraphFont"/>
    <w:uiPriority w:val="99"/>
    <w:unhideWhenUsed/>
    <w:rsid w:val="00FE10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netkasyste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netkasystem.com" TargetMode="External"/><Relationship Id="rId1" Type="http://schemas.openxmlformats.org/officeDocument/2006/relationships/hyperlink" Target="http://www.netkasyste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Work%20or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8D920C5BFE49E1B2AB1A4BA290C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6C8F-6667-4FCF-A5DC-103FB12AF52C}"/>
      </w:docPartPr>
      <w:docPartBody>
        <w:p w:rsidR="00C619E9" w:rsidRDefault="00A77759" w:rsidP="00A77759">
          <w:pPr>
            <w:pStyle w:val="B08D920C5BFE49E1B2AB1A4BA290C58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lleni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59"/>
    <w:rsid w:val="00003EF5"/>
    <w:rsid w:val="001B49CD"/>
    <w:rsid w:val="004110DB"/>
    <w:rsid w:val="00493A89"/>
    <w:rsid w:val="00564EE2"/>
    <w:rsid w:val="005D1C66"/>
    <w:rsid w:val="00611793"/>
    <w:rsid w:val="00633FD1"/>
    <w:rsid w:val="006456C8"/>
    <w:rsid w:val="006D5CDE"/>
    <w:rsid w:val="00767306"/>
    <w:rsid w:val="00811BC7"/>
    <w:rsid w:val="00832DC9"/>
    <w:rsid w:val="008D4BC3"/>
    <w:rsid w:val="00981E4D"/>
    <w:rsid w:val="00A77759"/>
    <w:rsid w:val="00C619E9"/>
    <w:rsid w:val="00E41D28"/>
    <w:rsid w:val="00E6545E"/>
    <w:rsid w:val="00F30CD1"/>
    <w:rsid w:val="00F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C72D6E748444F96468ACE72AAFF09">
    <w:name w:val="DF6C72D6E748444F96468ACE72AAFF09"/>
    <w:rsid w:val="00A77759"/>
  </w:style>
  <w:style w:type="paragraph" w:customStyle="1" w:styleId="B08D920C5BFE49E1B2AB1A4BA290C587">
    <w:name w:val="B08D920C5BFE49E1B2AB1A4BA290C587"/>
    <w:rsid w:val="00A77759"/>
  </w:style>
  <w:style w:type="paragraph" w:customStyle="1" w:styleId="8A3C801D796A43E2BB1CF3D5433154AD">
    <w:name w:val="8A3C801D796A43E2BB1CF3D5433154AD"/>
    <w:rsid w:val="00A77759"/>
  </w:style>
  <w:style w:type="paragraph" w:customStyle="1" w:styleId="59B960C6B43D4D89B761012769134BC8">
    <w:name w:val="59B960C6B43D4D89B761012769134BC8"/>
    <w:rsid w:val="00C619E9"/>
  </w:style>
  <w:style w:type="paragraph" w:customStyle="1" w:styleId="E6484E95A5C44BDA89D04BE6B2427775">
    <w:name w:val="E6484E95A5C44BDA89D04BE6B2427775"/>
    <w:rsid w:val="00C619E9"/>
  </w:style>
  <w:style w:type="paragraph" w:customStyle="1" w:styleId="142CBD8840934472B2FC188CD115502A">
    <w:name w:val="142CBD8840934472B2FC188CD115502A"/>
    <w:rsid w:val="00F30CD1"/>
  </w:style>
  <w:style w:type="paragraph" w:customStyle="1" w:styleId="437059DEDF0E476FA724FCE94B99E277">
    <w:name w:val="437059DEDF0E476FA724FCE94B99E277"/>
    <w:rsid w:val="00F30CD1"/>
  </w:style>
  <w:style w:type="paragraph" w:customStyle="1" w:styleId="58F801274E064383BC615D287889D61C">
    <w:name w:val="58F801274E064383BC615D287889D61C"/>
    <w:rsid w:val="00633FD1"/>
  </w:style>
  <w:style w:type="paragraph" w:customStyle="1" w:styleId="C38960B7070E48A38C582335DAE055D8">
    <w:name w:val="C38960B7070E48A38C582335DAE055D8"/>
    <w:rsid w:val="00633FD1"/>
  </w:style>
  <w:style w:type="paragraph" w:customStyle="1" w:styleId="BC196CFAB884405D8DB18E8D3964BB36">
    <w:name w:val="BC196CFAB884405D8DB18E8D3964BB36"/>
    <w:rsid w:val="00633FD1"/>
  </w:style>
  <w:style w:type="paragraph" w:customStyle="1" w:styleId="DE2AB08562694B68975791013AEA2BDF">
    <w:name w:val="DE2AB08562694B68975791013AEA2BDF"/>
    <w:rsid w:val="00633FD1"/>
  </w:style>
  <w:style w:type="character" w:styleId="PlaceholderText">
    <w:name w:val="Placeholder Text"/>
    <w:basedOn w:val="DefaultParagraphFont"/>
    <w:uiPriority w:val="99"/>
    <w:semiHidden/>
    <w:rsid w:val="00633FD1"/>
    <w:rPr>
      <w:color w:val="808080"/>
    </w:rPr>
  </w:style>
  <w:style w:type="paragraph" w:customStyle="1" w:styleId="D9AAFEF0A7D7493D8E3ED961579E58A1">
    <w:name w:val="D9AAFEF0A7D7493D8E3ED961579E58A1"/>
    <w:rsid w:val="00633FD1"/>
  </w:style>
  <w:style w:type="paragraph" w:customStyle="1" w:styleId="E1AB565158F64026A8B950955D594317">
    <w:name w:val="E1AB565158F64026A8B950955D594317"/>
    <w:rsid w:val="00633FD1"/>
  </w:style>
  <w:style w:type="paragraph" w:customStyle="1" w:styleId="A24561C01319453D858133BE6EA2E1AB">
    <w:name w:val="A24561C01319453D858133BE6EA2E1AB"/>
    <w:rsid w:val="00633FD1"/>
  </w:style>
  <w:style w:type="paragraph" w:customStyle="1" w:styleId="E1D32794551445FD9D83438F3C751514">
    <w:name w:val="E1D32794551445FD9D83438F3C751514"/>
    <w:rsid w:val="00633FD1"/>
  </w:style>
  <w:style w:type="paragraph" w:customStyle="1" w:styleId="36737BC810B544A2A8C5B7486761C531">
    <w:name w:val="36737BC810B544A2A8C5B7486761C531"/>
    <w:rsid w:val="00633FD1"/>
  </w:style>
  <w:style w:type="paragraph" w:customStyle="1" w:styleId="6E0E329DBEA64F4C9DD1689122B62820">
    <w:name w:val="6E0E329DBEA64F4C9DD1689122B62820"/>
    <w:rsid w:val="00633FD1"/>
  </w:style>
  <w:style w:type="paragraph" w:customStyle="1" w:styleId="C0F96E44897F449D8532F40CB1CBC11B">
    <w:name w:val="C0F96E44897F449D8532F40CB1CBC11B"/>
    <w:rsid w:val="00633FD1"/>
  </w:style>
  <w:style w:type="paragraph" w:customStyle="1" w:styleId="EDE14E73F3854CF4868BF9149A630490">
    <w:name w:val="EDE14E73F3854CF4868BF9149A630490"/>
    <w:rsid w:val="00633FD1"/>
  </w:style>
  <w:style w:type="paragraph" w:customStyle="1" w:styleId="F49698ABBDA74E6BBAEFCF3A9F12FD63">
    <w:name w:val="F49698ABBDA74E6BBAEFCF3A9F12FD63"/>
    <w:rsid w:val="00633FD1"/>
  </w:style>
  <w:style w:type="paragraph" w:customStyle="1" w:styleId="CD3A1B25CB354297A69ECAD5ECA1F6FE">
    <w:name w:val="CD3A1B25CB354297A69ECAD5ECA1F6FE"/>
    <w:rsid w:val="00633FD1"/>
  </w:style>
  <w:style w:type="paragraph" w:customStyle="1" w:styleId="B725D75C3DEF4B7D9064869199C5ED56">
    <w:name w:val="B725D75C3DEF4B7D9064869199C5ED56"/>
    <w:rsid w:val="00633FD1"/>
  </w:style>
  <w:style w:type="paragraph" w:customStyle="1" w:styleId="0288783AFB434686A228D9292B237B44">
    <w:name w:val="0288783AFB434686A228D9292B237B44"/>
    <w:rsid w:val="00633FD1"/>
  </w:style>
  <w:style w:type="paragraph" w:customStyle="1" w:styleId="7A13F14AECDA43EA841FB57AA903A96F">
    <w:name w:val="7A13F14AECDA43EA841FB57AA903A96F"/>
    <w:rsid w:val="00633FD1"/>
  </w:style>
  <w:style w:type="paragraph" w:customStyle="1" w:styleId="7D486291153941A484282F8ABAA7D930">
    <w:name w:val="7D486291153941A484282F8ABAA7D930"/>
    <w:rsid w:val="00633FD1"/>
  </w:style>
  <w:style w:type="paragraph" w:customStyle="1" w:styleId="08EF4DED08FB4BC49544793423A9B07B">
    <w:name w:val="08EF4DED08FB4BC49544793423A9B07B"/>
    <w:rsid w:val="00633FD1"/>
  </w:style>
  <w:style w:type="paragraph" w:customStyle="1" w:styleId="807A647752794E039633C65755FC8440">
    <w:name w:val="807A647752794E039633C65755FC8440"/>
    <w:rsid w:val="00633FD1"/>
  </w:style>
  <w:style w:type="paragraph" w:customStyle="1" w:styleId="B03377953B4B4A048D18362AECD7E42D">
    <w:name w:val="B03377953B4B4A048D18362AECD7E42D"/>
    <w:rsid w:val="00633FD1"/>
  </w:style>
  <w:style w:type="paragraph" w:customStyle="1" w:styleId="E7AAFC88DD554364A64E0764F3E3E35F">
    <w:name w:val="E7AAFC88DD554364A64E0764F3E3E35F"/>
    <w:rsid w:val="00633FD1"/>
  </w:style>
  <w:style w:type="paragraph" w:customStyle="1" w:styleId="3A56BC1FFDF24FF0AB0825DFAE0CD1EB">
    <w:name w:val="3A56BC1FFDF24FF0AB0825DFAE0CD1EB"/>
    <w:rsid w:val="00633FD1"/>
  </w:style>
  <w:style w:type="paragraph" w:customStyle="1" w:styleId="B90EDFFCCE6B45678CBBD9144558FB6D">
    <w:name w:val="B90EDFFCCE6B45678CBBD9144558FB6D"/>
    <w:rsid w:val="00633FD1"/>
  </w:style>
  <w:style w:type="paragraph" w:customStyle="1" w:styleId="B36F546802B34B64984866C394911742">
    <w:name w:val="B36F546802B34B64984866C394911742"/>
    <w:rsid w:val="00633FD1"/>
  </w:style>
  <w:style w:type="paragraph" w:customStyle="1" w:styleId="E02C5D528AC64204A767FBF67B8DC3E8">
    <w:name w:val="E02C5D528AC64204A767FBF67B8DC3E8"/>
    <w:rsid w:val="00633FD1"/>
  </w:style>
  <w:style w:type="paragraph" w:customStyle="1" w:styleId="EED17D959D44452A8C1269028A2104DD">
    <w:name w:val="EED17D959D44452A8C1269028A2104DD"/>
    <w:rsid w:val="00633FD1"/>
  </w:style>
  <w:style w:type="paragraph" w:customStyle="1" w:styleId="0B21A390444F487CB474B57A22942A10">
    <w:name w:val="0B21A390444F487CB474B57A22942A10"/>
    <w:rsid w:val="00633FD1"/>
  </w:style>
  <w:style w:type="paragraph" w:customStyle="1" w:styleId="8C812658E495477FAD7499A976291B42">
    <w:name w:val="8C812658E495477FAD7499A976291B42"/>
    <w:rsid w:val="00633FD1"/>
  </w:style>
  <w:style w:type="paragraph" w:customStyle="1" w:styleId="8C538AE533B546D1A226B6FB87A63471">
    <w:name w:val="8C538AE533B546D1A226B6FB87A63471"/>
    <w:rsid w:val="00633FD1"/>
  </w:style>
  <w:style w:type="paragraph" w:customStyle="1" w:styleId="8A0F1E6015F94B2CB169C3305DB481B2">
    <w:name w:val="8A0F1E6015F94B2CB169C3305DB481B2"/>
    <w:rsid w:val="00633FD1"/>
  </w:style>
  <w:style w:type="paragraph" w:customStyle="1" w:styleId="79FEE9066BD94B03BE79B2AD7B661C3B">
    <w:name w:val="79FEE9066BD94B03BE79B2AD7B661C3B"/>
    <w:rsid w:val="00633FD1"/>
  </w:style>
  <w:style w:type="paragraph" w:customStyle="1" w:styleId="6E1D61B0DFD24DF4856D8340848851A8">
    <w:name w:val="6E1D61B0DFD24DF4856D8340848851A8"/>
    <w:rsid w:val="00633FD1"/>
  </w:style>
  <w:style w:type="paragraph" w:customStyle="1" w:styleId="82DECDAFD8024814BB470E14E25A5337">
    <w:name w:val="82DECDAFD8024814BB470E14E25A5337"/>
    <w:rsid w:val="00633FD1"/>
  </w:style>
  <w:style w:type="paragraph" w:customStyle="1" w:styleId="22DC7115CCFA4474834D13501B464335">
    <w:name w:val="22DC7115CCFA4474834D13501B464335"/>
    <w:rsid w:val="00633FD1"/>
  </w:style>
  <w:style w:type="paragraph" w:customStyle="1" w:styleId="9AB3556C96494851BD74164F814065D3">
    <w:name w:val="9AB3556C96494851BD74164F814065D3"/>
    <w:rsid w:val="00633FD1"/>
  </w:style>
  <w:style w:type="paragraph" w:customStyle="1" w:styleId="AE6E9D756B274DF5AE0B3A9D2ED4753B">
    <w:name w:val="AE6E9D756B274DF5AE0B3A9D2ED4753B"/>
    <w:rsid w:val="00633FD1"/>
  </w:style>
  <w:style w:type="paragraph" w:customStyle="1" w:styleId="D3BC0CADCD75487F9F3F9B3BA8993502">
    <w:name w:val="D3BC0CADCD75487F9F3F9B3BA8993502"/>
    <w:rsid w:val="00633FD1"/>
  </w:style>
  <w:style w:type="paragraph" w:customStyle="1" w:styleId="C7D2E1273D28482192864CEDA6B8307D">
    <w:name w:val="C7D2E1273D28482192864CEDA6B8307D"/>
    <w:rsid w:val="00633FD1"/>
  </w:style>
  <w:style w:type="paragraph" w:customStyle="1" w:styleId="57447D2BB7C546FE98F397802257C57C">
    <w:name w:val="57447D2BB7C546FE98F397802257C57C"/>
    <w:rsid w:val="00633FD1"/>
  </w:style>
  <w:style w:type="paragraph" w:customStyle="1" w:styleId="5041A3A3752B41C7873AC92710DE4D3D">
    <w:name w:val="5041A3A3752B41C7873AC92710DE4D3D"/>
    <w:rsid w:val="00633FD1"/>
  </w:style>
  <w:style w:type="paragraph" w:customStyle="1" w:styleId="6421932626F7443B9688CD886436ACB6">
    <w:name w:val="6421932626F7443B9688CD886436ACB6"/>
    <w:rsid w:val="00633FD1"/>
  </w:style>
  <w:style w:type="paragraph" w:customStyle="1" w:styleId="DD2185F03C934047A84CDACB4F2DDEB7">
    <w:name w:val="DD2185F03C934047A84CDACB4F2DDEB7"/>
    <w:rsid w:val="00633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2017-07-23T00:00:00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9CDAE6-49A7-4DF2-8F52-279B9F04F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7543ED-60AC-483C-871A-30B51734A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order.dotx</Template>
  <TotalTime>790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Netka System Co.,Ltd.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PMO</dc:creator>
  <cp:keywords/>
  <cp:lastModifiedBy>Sukanin Manmak</cp:lastModifiedBy>
  <cp:revision>94</cp:revision>
  <dcterms:created xsi:type="dcterms:W3CDTF">2017-06-28T09:01:00Z</dcterms:created>
  <dcterms:modified xsi:type="dcterms:W3CDTF">2018-06-14T06:12:00Z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TC034630979991</vt:lpwstr>
  </property>
</Properties>
</file>